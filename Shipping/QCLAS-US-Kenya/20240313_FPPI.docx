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36AE" w14:textId="77777777" w:rsidR="00EA1AA2" w:rsidRDefault="00EA1AA2"/>
    <w:tbl>
      <w:tblPr>
        <w:tblStyle w:val="TableGrid"/>
        <w:tblpPr w:vertAnchor="page" w:horzAnchor="margin" w:tblpY="2978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2"/>
      </w:tblGrid>
      <w:tr w:rsidR="00DD30DE" w:rsidRPr="00B3752D" w14:paraId="3F6F9655" w14:textId="77777777" w:rsidTr="0062535C">
        <w:trPr>
          <w:trHeight w:hRule="exact" w:val="1566"/>
        </w:trPr>
        <w:tc>
          <w:tcPr>
            <w:tcW w:w="9412" w:type="dxa"/>
          </w:tcPr>
          <w:p w14:paraId="4D72929E" w14:textId="77777777" w:rsidR="00DD30DE" w:rsidRPr="00B3752D" w:rsidRDefault="00DD30DE" w:rsidP="00480F48">
            <w:pPr>
              <w:pStyle w:val="BriefAdresse"/>
            </w:pPr>
          </w:p>
        </w:tc>
      </w:tr>
      <w:tr w:rsidR="00DD30DE" w:rsidRPr="00EA1AA2" w14:paraId="2E5F0795" w14:textId="77777777" w:rsidTr="00E70FF9">
        <w:tc>
          <w:tcPr>
            <w:tcW w:w="9412" w:type="dxa"/>
          </w:tcPr>
          <w:p w14:paraId="36E71A0A" w14:textId="77777777" w:rsidR="001B2535" w:rsidRPr="00EA1AA2" w:rsidRDefault="001B2535" w:rsidP="0062535C">
            <w:pPr>
              <w:pStyle w:val="BriefKlassifizierung"/>
              <w:framePr w:wrap="auto" w:vAnchor="margin" w:hAnchor="text" w:yAlign="inline"/>
              <w:spacing w:line="288" w:lineRule="auto"/>
              <w:jc w:val="right"/>
              <w:rPr>
                <w:rFonts w:ascii="Calibri Light" w:hAnsi="Calibri Light" w:cs="Calibri Light"/>
                <w:b w:val="0"/>
                <w:bCs w:val="0"/>
                <w:sz w:val="22"/>
                <w:szCs w:val="22"/>
                <w:lang w:val="en-GB"/>
              </w:rPr>
            </w:pPr>
            <w:r w:rsidRPr="00EA1AA2">
              <w:rPr>
                <w:rFonts w:ascii="Calibri Light" w:hAnsi="Calibri Light" w:cs="Calibri Light"/>
                <w:b w:val="0"/>
                <w:bCs w:val="0"/>
                <w:sz w:val="22"/>
                <w:szCs w:val="22"/>
                <w:lang w:val="en-US"/>
              </w:rPr>
              <w:t>Z</w:t>
            </w:r>
            <w:r w:rsidR="00EA1AA2" w:rsidRPr="00EA1AA2">
              <w:rPr>
                <w:rFonts w:ascii="Calibri Light" w:hAnsi="Calibri Light" w:cs="Calibri Light"/>
                <w:b w:val="0"/>
                <w:bCs w:val="0"/>
                <w:sz w:val="22"/>
                <w:szCs w:val="22"/>
                <w:lang w:val="en-US"/>
              </w:rPr>
              <w:t>ür</w:t>
            </w:r>
            <w:r w:rsidRPr="00EA1AA2">
              <w:rPr>
                <w:rFonts w:ascii="Calibri Light" w:hAnsi="Calibri Light" w:cs="Calibri Light"/>
                <w:b w:val="0"/>
                <w:bCs w:val="0"/>
                <w:sz w:val="22"/>
                <w:szCs w:val="22"/>
                <w:lang w:val="en-US"/>
              </w:rPr>
              <w:t>ich,</w:t>
            </w:r>
            <w:r w:rsidR="006176EB"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 xml:space="preserve"> 13 March 2024</w:t>
            </w:r>
            <w:r w:rsidRPr="00EA1AA2">
              <w:rPr>
                <w:rFonts w:ascii="Calibri Light" w:hAnsi="Calibri Light" w:cs="Calibri Light"/>
                <w:b w:val="0"/>
                <w:bCs w:val="0"/>
                <w:sz w:val="22"/>
                <w:szCs w:val="22"/>
                <w:lang w:val="en-US"/>
              </w:rPr>
              <w:t xml:space="preserve">      </w:t>
            </w:r>
          </w:p>
          <w:p w14:paraId="5ADEBF55" w14:textId="77777777" w:rsidR="00DD30DE" w:rsidRPr="00EA1AA2" w:rsidRDefault="00EA1AA2" w:rsidP="006176EB">
            <w:pPr>
              <w:pStyle w:val="BriefBetreff"/>
              <w:framePr w:wrap="auto" w:vAnchor="margin" w:hAnchor="text" w:yAlign="inline"/>
              <w:spacing w:line="288" w:lineRule="auto"/>
              <w:rPr>
                <w:rFonts w:ascii="Calibri Light" w:hAnsi="Calibri Light" w:cs="Calibri Light"/>
                <w:bCs/>
                <w:sz w:val="22"/>
                <w:szCs w:val="22"/>
              </w:rPr>
            </w:pPr>
            <w:r w:rsidRPr="00EA1AA2">
              <w:rPr>
                <w:rFonts w:ascii="Calibri Light" w:hAnsi="Calibri Light" w:cs="Calibri Light"/>
                <w:bCs/>
                <w:sz w:val="22"/>
                <w:szCs w:val="22"/>
              </w:rPr>
              <w:t>Subject:</w:t>
            </w:r>
            <w:r w:rsidR="006176EB" w:rsidRPr="006176EB">
              <w:rPr>
                <w:rFonts w:ascii="Calibri Light" w:hAnsi="Calibri Light" w:cs="Calibri Light"/>
                <w:bCs/>
                <w:sz w:val="22"/>
                <w:szCs w:val="22"/>
              </w:rPr>
              <w:t xml:space="preserve"> Routed Export FPPI Authorization</w:t>
            </w:r>
          </w:p>
        </w:tc>
      </w:tr>
    </w:tbl>
    <w:p w14:paraId="0EB2A198" w14:textId="77777777" w:rsidR="00EA1AA2" w:rsidRPr="00EA1AA2" w:rsidRDefault="00EA1AA2" w:rsidP="0062535C">
      <w:pPr>
        <w:spacing w:line="288" w:lineRule="auto"/>
        <w:jc w:val="both"/>
        <w:rPr>
          <w:rFonts w:ascii="Calibri Light" w:hAnsi="Calibri Light" w:cs="Calibri Light"/>
          <w:sz w:val="22"/>
          <w:szCs w:val="22"/>
          <w:lang w:val="en-US"/>
        </w:rPr>
      </w:pPr>
      <w:r w:rsidRPr="00EA1AA2">
        <w:rPr>
          <w:rFonts w:ascii="Calibri Light" w:hAnsi="Calibri Light" w:cs="Calibri Light"/>
          <w:sz w:val="22"/>
          <w:szCs w:val="22"/>
          <w:lang w:val="en-US"/>
        </w:rPr>
        <w:t xml:space="preserve">To </w:t>
      </w:r>
      <w:r w:rsidR="00480F48">
        <w:rPr>
          <w:rFonts w:ascii="Calibri Light" w:hAnsi="Calibri Light" w:cs="Calibri Light"/>
          <w:sz w:val="22"/>
          <w:szCs w:val="22"/>
          <w:lang w:val="en-US"/>
        </w:rPr>
        <w:t>w</w:t>
      </w:r>
      <w:r w:rsidRPr="00EA1AA2">
        <w:rPr>
          <w:rFonts w:ascii="Calibri Light" w:hAnsi="Calibri Light" w:cs="Calibri Light"/>
          <w:sz w:val="22"/>
          <w:szCs w:val="22"/>
          <w:lang w:val="en-US"/>
        </w:rPr>
        <w:t xml:space="preserve">hom it </w:t>
      </w:r>
      <w:r w:rsidR="00480F48">
        <w:rPr>
          <w:rFonts w:ascii="Calibri Light" w:hAnsi="Calibri Light" w:cs="Calibri Light"/>
          <w:sz w:val="22"/>
          <w:szCs w:val="22"/>
          <w:lang w:val="en-US"/>
        </w:rPr>
        <w:t>m</w:t>
      </w:r>
      <w:r w:rsidRPr="00EA1AA2">
        <w:rPr>
          <w:rFonts w:ascii="Calibri Light" w:hAnsi="Calibri Light" w:cs="Calibri Light"/>
          <w:sz w:val="22"/>
          <w:szCs w:val="22"/>
          <w:lang w:val="en-US"/>
        </w:rPr>
        <w:t xml:space="preserve">ay </w:t>
      </w:r>
      <w:r w:rsidR="00480F48">
        <w:rPr>
          <w:rFonts w:ascii="Calibri Light" w:hAnsi="Calibri Light" w:cs="Calibri Light"/>
          <w:sz w:val="22"/>
          <w:szCs w:val="22"/>
          <w:lang w:val="en-US"/>
        </w:rPr>
        <w:t>c</w:t>
      </w:r>
      <w:r w:rsidRPr="00EA1AA2">
        <w:rPr>
          <w:rFonts w:ascii="Calibri Light" w:hAnsi="Calibri Light" w:cs="Calibri Light"/>
          <w:sz w:val="22"/>
          <w:szCs w:val="22"/>
          <w:lang w:val="en-US"/>
        </w:rPr>
        <w:t>oncern,</w:t>
      </w:r>
    </w:p>
    <w:p w14:paraId="75EDFC1D" w14:textId="77777777" w:rsidR="006176EB" w:rsidRPr="006176EB" w:rsidRDefault="006176EB" w:rsidP="006176EB">
      <w:pPr>
        <w:spacing w:line="288" w:lineRule="auto"/>
        <w:jc w:val="both"/>
        <w:rPr>
          <w:rFonts w:ascii="Calibri Light" w:hAnsi="Calibri Light" w:cs="Calibri Light"/>
          <w:sz w:val="22"/>
          <w:szCs w:val="22"/>
        </w:rPr>
      </w:pPr>
    </w:p>
    <w:p w14:paraId="45EDD1B5" w14:textId="77777777" w:rsidR="00EA1AA2" w:rsidRDefault="006176EB" w:rsidP="006176EB">
      <w:pPr>
        <w:spacing w:line="288" w:lineRule="auto"/>
        <w:jc w:val="both"/>
        <w:rPr>
          <w:rFonts w:ascii="Calibri Light" w:hAnsi="Calibri Light" w:cs="Calibri Light"/>
          <w:sz w:val="22"/>
          <w:szCs w:val="22"/>
        </w:rPr>
      </w:pPr>
      <w:r w:rsidRPr="006176EB">
        <w:rPr>
          <w:rFonts w:ascii="Calibri Light" w:hAnsi="Calibri Light" w:cs="Calibri Light"/>
          <w:sz w:val="22"/>
          <w:szCs w:val="22"/>
        </w:rPr>
        <w:t xml:space="preserve"> We hereby authorize Samuel Shapiro &amp; Company, Inc. to act as its true and lawful agent for purposes of preparing and filing the Electronic Export Information ("EEI") in accordance with the laws and regulations of the United States; and to prepare or sign any required export documentation in connection with the exportation or transportation of this merchandise. It is understood that Samuel Shapiro &amp; Company, Inc. will not accept responsibility for license determination as authorized under the U.S. Export Administration Regulations (EAR) 758.3.</w:t>
      </w:r>
    </w:p>
    <w:p w14:paraId="4F92D941" w14:textId="77777777" w:rsidR="006176EB" w:rsidRPr="00480F48" w:rsidRDefault="006176EB" w:rsidP="006176EB">
      <w:pPr>
        <w:spacing w:line="288" w:lineRule="auto"/>
        <w:jc w:val="both"/>
        <w:rPr>
          <w:rFonts w:ascii="Calibri Light" w:hAnsi="Calibri Light" w:cs="Calibri Light"/>
          <w:sz w:val="22"/>
          <w:szCs w:val="22"/>
        </w:rPr>
      </w:pPr>
    </w:p>
    <w:p w14:paraId="4FA57DE9" w14:textId="77777777" w:rsidR="00EA1AA2" w:rsidRPr="00EA1AA2" w:rsidRDefault="00EA1AA2" w:rsidP="0062535C">
      <w:pPr>
        <w:spacing w:line="288" w:lineRule="auto"/>
        <w:jc w:val="both"/>
        <w:rPr>
          <w:rFonts w:ascii="Calibri Light" w:hAnsi="Calibri Light" w:cs="Calibri Light"/>
          <w:sz w:val="22"/>
          <w:szCs w:val="22"/>
          <w:lang w:val="en-US"/>
        </w:rPr>
      </w:pPr>
      <w:r w:rsidRPr="00EA1AA2">
        <w:rPr>
          <w:rFonts w:ascii="Calibri Light" w:hAnsi="Calibri Light" w:cs="Calibri Light"/>
          <w:sz w:val="22"/>
          <w:szCs w:val="22"/>
          <w:lang w:val="en-US"/>
        </w:rPr>
        <w:t>Sincerely,</w:t>
      </w:r>
    </w:p>
    <w:p w14:paraId="1ADC31AF" w14:textId="77777777" w:rsidR="00EA1AA2" w:rsidRPr="00EA1AA2" w:rsidRDefault="00EA1AA2" w:rsidP="0062535C">
      <w:pPr>
        <w:pStyle w:val="BriefBeilagen"/>
        <w:spacing w:line="288" w:lineRule="auto"/>
        <w:jc w:val="both"/>
        <w:rPr>
          <w:rFonts w:ascii="Calibri Light" w:hAnsi="Calibri Light" w:cs="Calibri Light"/>
          <w:color w:val="FFFFFF" w:themeColor="background1"/>
          <w:sz w:val="22"/>
          <w:szCs w:val="22"/>
        </w:rPr>
      </w:pPr>
    </w:p>
    <w:p w14:paraId="0C6AB87B" w14:textId="77777777" w:rsidR="0062535C" w:rsidRDefault="0062535C" w:rsidP="0062535C">
      <w:pPr>
        <w:pStyle w:val="BriefBeilagen"/>
        <w:spacing w:line="288" w:lineRule="auto"/>
        <w:rPr>
          <w:rFonts w:ascii="Calibri Light" w:hAnsi="Calibri Light" w:cs="Calibri Light"/>
          <w:sz w:val="22"/>
          <w:szCs w:val="22"/>
        </w:rPr>
      </w:pPr>
    </w:p>
    <w:p w14:paraId="7533F91B" w14:textId="77777777" w:rsidR="009207A5" w:rsidRDefault="009207A5" w:rsidP="0062535C">
      <w:pPr>
        <w:pStyle w:val="BriefBeilagen"/>
        <w:spacing w:line="288" w:lineRule="auto"/>
        <w:rPr>
          <w:rFonts w:ascii="Calibri Light" w:hAnsi="Calibri Light" w:cs="Calibri Light"/>
          <w:sz w:val="22"/>
          <w:szCs w:val="22"/>
        </w:rPr>
      </w:pPr>
    </w:p>
    <w:p w14:paraId="65E88A60" w14:textId="77777777" w:rsidR="0062535C" w:rsidRDefault="0062535C" w:rsidP="0062535C">
      <w:pPr>
        <w:pStyle w:val="BriefBeilagen"/>
        <w:spacing w:line="288" w:lineRule="auto"/>
        <w:rPr>
          <w:rFonts w:ascii="Calibri Light" w:hAnsi="Calibri Light" w:cs="Calibri Light"/>
          <w:sz w:val="22"/>
          <w:szCs w:val="22"/>
        </w:rPr>
      </w:pPr>
      <w:proofErr w:type="spellStart"/>
      <w:r>
        <w:rPr>
          <w:rFonts w:ascii="Calibri Light" w:hAnsi="Calibri Light" w:cs="Calibri Light"/>
          <w:sz w:val="22"/>
          <w:szCs w:val="22"/>
        </w:rPr>
        <w:t>Dr.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Eliza Harris</w:t>
      </w:r>
    </w:p>
    <w:p w14:paraId="25117199" w14:textId="77777777" w:rsidR="006176EB" w:rsidRDefault="006176EB" w:rsidP="0062535C">
      <w:pPr>
        <w:pStyle w:val="BriefBeilagen"/>
        <w:spacing w:line="288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Project lead</w:t>
      </w:r>
    </w:p>
    <w:p w14:paraId="293FC390" w14:textId="77777777" w:rsidR="004324D2" w:rsidRPr="00EA1AA2" w:rsidRDefault="0062535C" w:rsidP="0062535C">
      <w:pPr>
        <w:pStyle w:val="BriefBeilagen"/>
        <w:spacing w:line="288" w:lineRule="auto"/>
        <w:rPr>
          <w:rFonts w:ascii="Calibri Light" w:hAnsi="Calibri Light" w:cs="Calibri Light"/>
          <w:sz w:val="22"/>
          <w:szCs w:val="22"/>
        </w:rPr>
      </w:pPr>
      <w:r w:rsidRPr="0062535C">
        <w:rPr>
          <w:rFonts w:ascii="Calibri Light" w:hAnsi="Calibri Light" w:cs="Calibri Light"/>
          <w:sz w:val="22"/>
          <w:szCs w:val="22"/>
        </w:rPr>
        <w:t xml:space="preserve"> </w:t>
      </w:r>
      <w:sdt>
        <w:sdtPr>
          <w:rPr>
            <w:rFonts w:ascii="Calibri Light" w:hAnsi="Calibri Light" w:cs="Calibri Light"/>
            <w:color w:val="FFFFFF" w:themeColor="background1"/>
            <w:sz w:val="22"/>
            <w:szCs w:val="22"/>
          </w:rPr>
          <w:alias w:val="Klassifizierung"/>
          <w:tag w:val="Klassifizierung"/>
          <w:id w:val="247310932"/>
          <w:placeholder>
            <w:docPart w:val="A5D953F225BCBA4DA2A1C345180939FF"/>
          </w:placeholder>
          <w:dropDownList>
            <w:listItem w:displayText="INTERNAL" w:value="INTERNAL"/>
            <w:listItem w:displayText="CONFIDENTIAL" w:value="CONFIDENTIAL"/>
            <w:listItem w:displayText="STRICTLY CONFIDENTIAL" w:value="STRICTLY CONFIDENTIAL"/>
          </w:dropDownList>
        </w:sdtPr>
        <w:sdtContent>
          <w:r w:rsidRPr="00EA1AA2">
            <w:rPr>
              <w:rFonts w:ascii="Calibri Light" w:hAnsi="Calibri Light" w:cs="Calibri Light"/>
              <w:color w:val="FFFFFF" w:themeColor="background1"/>
              <w:sz w:val="22"/>
              <w:szCs w:val="22"/>
            </w:rPr>
            <w:t>INTERNAL</w:t>
          </w:r>
        </w:sdtContent>
      </w:sdt>
      <w:sdt>
        <w:sdtPr>
          <w:rPr>
            <w:rFonts w:ascii="Calibri Light" w:hAnsi="Calibri Light" w:cs="Calibri Light"/>
            <w:sz w:val="22"/>
            <w:szCs w:val="22"/>
          </w:rPr>
          <w:alias w:val="Enclosure(s) / Copy to"/>
          <w:tag w:val="BeilageKopie"/>
          <w:id w:val="16019240"/>
          <w:placeholder>
            <w:docPart w:val="DDA8D5B4F162924096A290B5565B73DE"/>
          </w:placeholder>
          <w:dropDownList>
            <w:listItem w:displayText="Enclosure(s)" w:value="Enclosure(s)"/>
            <w:listItem w:displayText="Copy to" w:value="Copy to"/>
            <w:listItem w:displayText=" " w:value=" "/>
          </w:dropDownList>
        </w:sdtPr>
        <w:sdtContent>
          <w:r w:rsidRPr="00EA1AA2">
            <w:rPr>
              <w:rFonts w:ascii="Calibri Light" w:hAnsi="Calibri Light" w:cs="Calibri Light"/>
              <w:sz w:val="22"/>
              <w:szCs w:val="22"/>
            </w:rPr>
            <w:t xml:space="preserve"> </w:t>
          </w:r>
        </w:sdtContent>
      </w:sdt>
    </w:p>
    <w:sectPr w:rsidR="004324D2" w:rsidRPr="00EA1AA2" w:rsidSect="006B5F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3005" w:right="1247" w:bottom="2041" w:left="1247" w:header="107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1F0B" w14:textId="77777777" w:rsidR="001F3CFF" w:rsidRDefault="001F3CFF" w:rsidP="00263F6B">
      <w:pPr>
        <w:pStyle w:val="Header"/>
      </w:pPr>
      <w:r>
        <w:separator/>
      </w:r>
    </w:p>
  </w:endnote>
  <w:endnote w:type="continuationSeparator" w:id="0">
    <w:p w14:paraId="77F2F290" w14:textId="77777777" w:rsidR="001F3CFF" w:rsidRDefault="001F3CFF" w:rsidP="00263F6B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E3FC7" w14:textId="77777777" w:rsidR="0008765B" w:rsidRDefault="0008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06"/>
      <w:gridCol w:w="4706"/>
    </w:tblGrid>
    <w:tr w:rsidR="00E70FF9" w14:paraId="43D3F5F4" w14:textId="77777777" w:rsidTr="006B0C36">
      <w:tc>
        <w:tcPr>
          <w:tcW w:w="4706" w:type="dxa"/>
        </w:tcPr>
        <w:p w14:paraId="0F2C30E3" w14:textId="77777777" w:rsidR="00E70FF9" w:rsidRPr="00AF25E7" w:rsidRDefault="00000000" w:rsidP="00E70FF9">
          <w:pPr>
            <w:pStyle w:val="Footer"/>
          </w:pPr>
          <w:fldSimple w:instr=" STYLEREF  Brief_Klassifizierung  \* MERGEFORMAT ">
            <w:r w:rsidR="0062535C">
              <w:rPr>
                <w:noProof/>
              </w:rPr>
              <w:t>Zürich, 23 March 2023</w:t>
            </w:r>
          </w:fldSimple>
        </w:p>
      </w:tc>
      <w:tc>
        <w:tcPr>
          <w:tcW w:w="4706" w:type="dxa"/>
        </w:tcPr>
        <w:p w14:paraId="2D5C2A6A" w14:textId="77777777" w:rsidR="00E70FF9" w:rsidRPr="00AF25E7" w:rsidRDefault="00E70FF9" w:rsidP="00E70FF9">
          <w:pPr>
            <w:pStyle w:val="Footer"/>
            <w:jc w:val="right"/>
          </w:pPr>
          <w:r w:rsidRPr="001B2535">
            <w:t xml:space="preserve">Page </w:t>
          </w:r>
          <w:r w:rsidRPr="00AF25E7">
            <w:fldChar w:fldCharType="begin"/>
          </w:r>
          <w:r w:rsidRPr="00AF25E7">
            <w:instrText xml:space="preserve"> PAGE  \* Arabic  \* MERGEFORMAT </w:instrText>
          </w:r>
          <w:r w:rsidRPr="00AF25E7">
            <w:fldChar w:fldCharType="separate"/>
          </w:r>
          <w:r>
            <w:t>2</w:t>
          </w:r>
          <w:r w:rsidRPr="00AF25E7">
            <w:fldChar w:fldCharType="end"/>
          </w:r>
          <w:r>
            <w:t xml:space="preserve"> </w:t>
          </w:r>
          <w:r w:rsidRPr="00AF25E7">
            <w:t>/</w:t>
          </w:r>
          <w:r>
            <w:t xml:space="preserve"> </w:t>
          </w:r>
          <w:fldSimple w:instr=" NUMPAGES  \* Arabic  \* MERGEFORMAT ">
            <w:r>
              <w:t>2</w:t>
            </w:r>
          </w:fldSimple>
        </w:p>
      </w:tc>
    </w:tr>
  </w:tbl>
  <w:p w14:paraId="358F7C7D" w14:textId="77777777" w:rsidR="004F70E4" w:rsidRPr="006B5FE8" w:rsidRDefault="004F70E4">
    <w:pPr>
      <w:pStyle w:val="Footer"/>
      <w:rPr>
        <w:vanish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15"/>
      <w:gridCol w:w="5878"/>
    </w:tblGrid>
    <w:tr w:rsidR="00B035D7" w14:paraId="6DDE51A0" w14:textId="77777777" w:rsidTr="00DC677D">
      <w:trPr>
        <w:trHeight w:hRule="exact" w:val="907"/>
      </w:trPr>
      <w:tc>
        <w:tcPr>
          <w:tcW w:w="3515" w:type="dxa"/>
          <w:shd w:val="clear" w:color="auto" w:fill="auto"/>
          <w:vAlign w:val="bottom"/>
        </w:tcPr>
        <w:p w14:paraId="78A98399" w14:textId="77777777" w:rsidR="00B035D7" w:rsidRDefault="00B035D7" w:rsidP="007553CD">
          <w:pPr>
            <w:pStyle w:val="Footer"/>
            <w:spacing w:line="240" w:lineRule="atLeast"/>
          </w:pPr>
        </w:p>
      </w:tc>
      <w:tc>
        <w:tcPr>
          <w:tcW w:w="5878" w:type="dxa"/>
          <w:tcBorders>
            <w:left w:val="nil"/>
          </w:tcBorders>
          <w:vAlign w:val="bottom"/>
        </w:tcPr>
        <w:p w14:paraId="1A2A8FE0" w14:textId="77777777" w:rsidR="00B035D7" w:rsidRPr="002F1C41" w:rsidRDefault="00B035D7" w:rsidP="007553CD">
          <w:pPr>
            <w:pStyle w:val="Footer"/>
            <w:spacing w:line="240" w:lineRule="atLeast"/>
            <w:jc w:val="right"/>
            <w:rPr>
              <w:szCs w:val="17"/>
            </w:rPr>
          </w:pPr>
        </w:p>
      </w:tc>
    </w:tr>
  </w:tbl>
  <w:p w14:paraId="04EE4B62" w14:textId="77777777" w:rsidR="00B035D7" w:rsidRPr="00DE7F23" w:rsidRDefault="00B035D7" w:rsidP="00DE7F23">
    <w:pPr>
      <w:pStyle w:val="FusszeileAbsta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E4202" w14:textId="77777777" w:rsidR="001F3CFF" w:rsidRDefault="001F3CFF" w:rsidP="00263F6B">
      <w:pPr>
        <w:pStyle w:val="Header"/>
      </w:pPr>
      <w:r>
        <w:separator/>
      </w:r>
    </w:p>
  </w:footnote>
  <w:footnote w:type="continuationSeparator" w:id="0">
    <w:p w14:paraId="41524416" w14:textId="77777777" w:rsidR="001F3CFF" w:rsidRDefault="001F3CFF" w:rsidP="00263F6B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E7672" w14:textId="77777777" w:rsidR="0008765B" w:rsidRDefault="000876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12"/>
    </w:tblGrid>
    <w:tr w:rsidR="00370B10" w14:paraId="2C0E6FAA" w14:textId="77777777" w:rsidTr="00E130BF">
      <w:trPr>
        <w:cantSplit/>
      </w:trPr>
      <w:tc>
        <w:tcPr>
          <w:tcW w:w="9412" w:type="dxa"/>
        </w:tcPr>
        <w:p w14:paraId="518D1293" w14:textId="77777777" w:rsidR="00370B10" w:rsidRPr="00480F48" w:rsidRDefault="00000000" w:rsidP="00370B10">
          <w:pPr>
            <w:pStyle w:val="BriefBetreffFolgeseite"/>
            <w:rPr>
              <w:lang w:val="en-US"/>
            </w:rPr>
          </w:pPr>
          <w:r>
            <w:fldChar w:fldCharType="begin"/>
          </w:r>
          <w:r w:rsidRPr="00480F48">
            <w:rPr>
              <w:lang w:val="en-US"/>
            </w:rPr>
            <w:instrText xml:space="preserve"> STYLEREF  Brief_Betreff  \* MERGEFORMAT </w:instrText>
          </w:r>
          <w:r>
            <w:fldChar w:fldCharType="separate"/>
          </w:r>
          <w:r w:rsidR="0062535C" w:rsidRPr="00480F48">
            <w:rPr>
              <w:noProof/>
              <w:lang w:val="en-US"/>
            </w:rPr>
            <w:t>Subject: Support for analytical system development for NO2, NO3 and NH2OH monitoring</w:t>
          </w:r>
          <w:r>
            <w:rPr>
              <w:noProof/>
            </w:rPr>
            <w:fldChar w:fldCharType="end"/>
          </w:r>
        </w:p>
      </w:tc>
    </w:tr>
  </w:tbl>
  <w:p w14:paraId="40DE9391" w14:textId="77777777" w:rsidR="001C72CA" w:rsidRPr="00480F48" w:rsidRDefault="001C72CA">
    <w:pPr>
      <w:pStyle w:val="Header"/>
      <w:rPr>
        <w:sz w:val="2"/>
        <w:szCs w:val="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margin" w:tblpY="568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1"/>
      <w:gridCol w:w="2041"/>
    </w:tblGrid>
    <w:tr w:rsidR="000E7459" w:rsidRPr="006176EB" w14:paraId="5530D126" w14:textId="77777777" w:rsidTr="0008765B">
      <w:trPr>
        <w:cantSplit/>
        <w:trHeight w:val="2126"/>
      </w:trPr>
      <w:tc>
        <w:tcPr>
          <w:tcW w:w="7371" w:type="dxa"/>
        </w:tcPr>
        <w:p w14:paraId="25FEA4A1" w14:textId="77777777" w:rsidR="006E3BC5" w:rsidRPr="001B2535" w:rsidRDefault="008D2A78" w:rsidP="001F00D9">
          <w:pPr>
            <w:pStyle w:val="Header"/>
            <w:rPr>
              <w:lang w:val="en-GB"/>
            </w:rPr>
          </w:pPr>
          <w:r w:rsidRPr="001B2535">
            <w:rPr>
              <w:noProof/>
              <w:lang w:val="en-US"/>
            </w:rPr>
            <w:drawing>
              <wp:anchor distT="0" distB="0" distL="114300" distR="114300" simplePos="0" relativeHeight="251659776" behindDoc="0" locked="1" layoutInCell="1" allowOverlap="1" wp14:anchorId="7B9A049B" wp14:editId="5EAFA9A4">
                <wp:simplePos x="0" y="0"/>
                <wp:positionH relativeFrom="margin">
                  <wp:posOffset>0</wp:posOffset>
                </wp:positionH>
                <wp:positionV relativeFrom="margin">
                  <wp:posOffset>635</wp:posOffset>
                </wp:positionV>
                <wp:extent cx="2228400" cy="597600"/>
                <wp:effectExtent l="0" t="0" r="0" b="0"/>
                <wp:wrapSquare wrapText="bothSides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_eth_logo_lang_po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400" cy="59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041" w:type="dxa"/>
        </w:tcPr>
        <w:sdt>
          <w:sdtPr>
            <w:rPr>
              <w:rFonts w:ascii="Calibri" w:hAnsi="Calibri" w:cs="Calibri"/>
              <w:sz w:val="18"/>
              <w:szCs w:val="24"/>
              <w:lang w:val="en-GB"/>
            </w:rPr>
            <w:alias w:val="Einheit"/>
            <w:tag w:val="einheit"/>
            <w:id w:val="2255200"/>
            <w:text w:multiLine="1"/>
          </w:sdtPr>
          <w:sdtContent>
            <w:p w14:paraId="34FE8B08" w14:textId="77777777" w:rsidR="00A00971" w:rsidRPr="00EA1AA2" w:rsidRDefault="00EA1AA2" w:rsidP="001B2535">
              <w:pPr>
                <w:pStyle w:val="AbsEinheit"/>
                <w:framePr w:wrap="auto" w:vAnchor="margin" w:hAnchor="text" w:yAlign="inline"/>
                <w:rPr>
                  <w:rFonts w:ascii="Calibri" w:hAnsi="Calibri" w:cs="Calibri"/>
                  <w:sz w:val="18"/>
                  <w:szCs w:val="24"/>
                  <w:lang w:val="en-GB"/>
                </w:rPr>
              </w:pPr>
              <w:r w:rsidRPr="00EA1AA2">
                <w:rPr>
                  <w:rFonts w:ascii="Calibri" w:hAnsi="Calibri" w:cs="Calibri"/>
                  <w:sz w:val="18"/>
                  <w:szCs w:val="24"/>
                  <w:lang w:val="en-GB"/>
                </w:rPr>
                <w:t xml:space="preserve">Swiss Data Science </w:t>
              </w:r>
              <w:proofErr w:type="spellStart"/>
              <w:r w:rsidRPr="00EA1AA2">
                <w:rPr>
                  <w:rFonts w:ascii="Calibri" w:hAnsi="Calibri" w:cs="Calibri"/>
                  <w:sz w:val="18"/>
                  <w:szCs w:val="24"/>
                  <w:lang w:val="en-GB"/>
                </w:rPr>
                <w:t>Center</w:t>
              </w:r>
              <w:proofErr w:type="spellEnd"/>
            </w:p>
          </w:sdtContent>
        </w:sdt>
        <w:sdt>
          <w:sdtPr>
            <w:rPr>
              <w:rFonts w:ascii="Calibri" w:hAnsi="Calibri" w:cs="Calibri"/>
              <w:b/>
              <w:sz w:val="18"/>
              <w:szCs w:val="24"/>
              <w:lang w:val="en-GB"/>
            </w:rPr>
            <w:alias w:val="Absender"/>
            <w:tag w:val="absender"/>
            <w:id w:val="6027293"/>
            <w:docPartList>
              <w:docPartGallery w:val="Quick Parts"/>
              <w:docPartCategory w:val="Absender"/>
            </w:docPartList>
          </w:sdtPr>
          <w:sdtEndPr>
            <w:rPr>
              <w:b w:val="0"/>
            </w:rPr>
          </w:sdtEndPr>
          <w:sdtContent>
            <w:p w14:paraId="242883E1" w14:textId="77777777" w:rsidR="001B2535" w:rsidRPr="00EA1AA2" w:rsidRDefault="001B2535" w:rsidP="001B2535">
              <w:pPr>
                <w:pStyle w:val="AbsAdresse"/>
                <w:rPr>
                  <w:rFonts w:ascii="Calibri" w:hAnsi="Calibri" w:cs="Calibri"/>
                  <w:sz w:val="18"/>
                  <w:szCs w:val="24"/>
                  <w:lang w:val="en-GB"/>
                </w:rPr>
              </w:pPr>
              <w:r w:rsidRPr="00EA1AA2">
                <w:rPr>
                  <w:rFonts w:ascii="Calibri" w:hAnsi="Calibri" w:cs="Calibri"/>
                  <w:sz w:val="18"/>
                  <w:szCs w:val="24"/>
                  <w:lang w:val="en-GB"/>
                </w:rPr>
                <w:t>ETH Zurich</w:t>
              </w:r>
            </w:p>
            <w:p w14:paraId="41581DA3" w14:textId="77777777" w:rsidR="001B2535" w:rsidRPr="00EA1AA2" w:rsidRDefault="00EA1AA2" w:rsidP="001B2535">
              <w:pPr>
                <w:pStyle w:val="AbsAdresse"/>
                <w:rPr>
                  <w:rFonts w:ascii="Calibri" w:hAnsi="Calibri" w:cs="Calibri"/>
                  <w:sz w:val="18"/>
                  <w:szCs w:val="24"/>
                  <w:lang w:val="en-GB"/>
                </w:rPr>
              </w:pPr>
              <w:proofErr w:type="spellStart"/>
              <w:r w:rsidRPr="00EA1AA2">
                <w:rPr>
                  <w:rFonts w:ascii="Calibri" w:hAnsi="Calibri" w:cs="Calibri"/>
                  <w:sz w:val="18"/>
                  <w:szCs w:val="24"/>
                  <w:lang w:val="en-GB"/>
                </w:rPr>
                <w:t>Dr.</w:t>
              </w:r>
              <w:proofErr w:type="spellEnd"/>
              <w:r w:rsidRPr="00EA1AA2">
                <w:rPr>
                  <w:rFonts w:ascii="Calibri" w:hAnsi="Calibri" w:cs="Calibri"/>
                  <w:sz w:val="18"/>
                  <w:szCs w:val="24"/>
                  <w:lang w:val="en-GB"/>
                </w:rPr>
                <w:t xml:space="preserve"> Eliza Harris</w:t>
              </w:r>
            </w:p>
            <w:p w14:paraId="6C75DA51" w14:textId="77777777" w:rsidR="001B2535" w:rsidRPr="00EA1AA2" w:rsidRDefault="00EA1AA2" w:rsidP="001B2535">
              <w:pPr>
                <w:pStyle w:val="AbsAdresse"/>
                <w:rPr>
                  <w:rFonts w:ascii="Calibri" w:hAnsi="Calibri" w:cs="Calibri"/>
                  <w:sz w:val="18"/>
                  <w:szCs w:val="24"/>
                  <w:lang w:val="en-GB"/>
                </w:rPr>
              </w:pPr>
              <w:r w:rsidRPr="00EA1AA2">
                <w:rPr>
                  <w:rFonts w:ascii="Calibri" w:hAnsi="Calibri" w:cs="Calibri"/>
                  <w:sz w:val="18"/>
                  <w:szCs w:val="24"/>
                  <w:lang w:val="en-GB"/>
                </w:rPr>
                <w:t>Senior Scientist</w:t>
              </w:r>
            </w:p>
            <w:p w14:paraId="0045490B" w14:textId="77777777" w:rsidR="001B2535" w:rsidRPr="00EA1AA2" w:rsidRDefault="0008765B" w:rsidP="001B2535">
              <w:pPr>
                <w:pStyle w:val="AbsAdresse"/>
                <w:rPr>
                  <w:rFonts w:ascii="Calibri" w:hAnsi="Calibri" w:cs="Calibri"/>
                  <w:sz w:val="18"/>
                  <w:szCs w:val="24"/>
                  <w:lang w:val="en-GB"/>
                </w:rPr>
              </w:pPr>
              <w:proofErr w:type="spellStart"/>
              <w:r>
                <w:rPr>
                  <w:rFonts w:ascii="Calibri" w:hAnsi="Calibri" w:cs="Calibri"/>
                  <w:sz w:val="18"/>
                  <w:szCs w:val="24"/>
                  <w:lang w:val="en-GB"/>
                </w:rPr>
                <w:t>Andreasstrasse</w:t>
              </w:r>
              <w:proofErr w:type="spellEnd"/>
              <w:r>
                <w:rPr>
                  <w:rFonts w:ascii="Calibri" w:hAnsi="Calibri" w:cs="Calibri"/>
                  <w:sz w:val="18"/>
                  <w:szCs w:val="24"/>
                  <w:lang w:val="en-GB"/>
                </w:rPr>
                <w:t xml:space="preserve"> 5</w:t>
              </w:r>
            </w:p>
            <w:p w14:paraId="7D0FE8F5" w14:textId="77777777" w:rsidR="001B2535" w:rsidRPr="00480F48" w:rsidRDefault="00EA1AA2" w:rsidP="001B2535">
              <w:pPr>
                <w:pStyle w:val="AbsAdresse"/>
                <w:rPr>
                  <w:rFonts w:ascii="Calibri" w:hAnsi="Calibri" w:cs="Calibri"/>
                  <w:sz w:val="18"/>
                  <w:szCs w:val="24"/>
                  <w:lang w:val="de-DE"/>
                </w:rPr>
              </w:pPr>
              <w:r w:rsidRPr="00480F48">
                <w:rPr>
                  <w:rFonts w:ascii="Calibri" w:hAnsi="Calibri" w:cs="Calibri"/>
                  <w:sz w:val="18"/>
                  <w:szCs w:val="24"/>
                  <w:lang w:val="de-DE"/>
                </w:rPr>
                <w:t>8</w:t>
              </w:r>
              <w:r w:rsidR="0008765B">
                <w:rPr>
                  <w:rFonts w:ascii="Calibri" w:hAnsi="Calibri" w:cs="Calibri"/>
                  <w:sz w:val="18"/>
                  <w:szCs w:val="24"/>
                  <w:lang w:val="de-DE"/>
                </w:rPr>
                <w:t>050</w:t>
              </w:r>
              <w:r w:rsidRPr="00480F48">
                <w:rPr>
                  <w:rFonts w:ascii="Calibri" w:hAnsi="Calibri" w:cs="Calibri"/>
                  <w:sz w:val="18"/>
                  <w:szCs w:val="24"/>
                  <w:lang w:val="de-DE"/>
                </w:rPr>
                <w:t xml:space="preserve"> Zürich, </w:t>
              </w:r>
              <w:proofErr w:type="spellStart"/>
              <w:r w:rsidRPr="00480F48">
                <w:rPr>
                  <w:rFonts w:ascii="Calibri" w:hAnsi="Calibri" w:cs="Calibri"/>
                  <w:sz w:val="18"/>
                  <w:szCs w:val="24"/>
                  <w:lang w:val="de-DE"/>
                </w:rPr>
                <w:t>Switzerland</w:t>
              </w:r>
              <w:proofErr w:type="spellEnd"/>
            </w:p>
            <w:p w14:paraId="66690786" w14:textId="77777777" w:rsidR="001B2535" w:rsidRPr="00480F48" w:rsidRDefault="001B2535" w:rsidP="001B2535">
              <w:pPr>
                <w:pStyle w:val="AbsAdresse"/>
                <w:rPr>
                  <w:rFonts w:ascii="Calibri" w:hAnsi="Calibri" w:cs="Calibri"/>
                  <w:sz w:val="18"/>
                  <w:szCs w:val="24"/>
                  <w:lang w:val="de-DE"/>
                </w:rPr>
              </w:pPr>
            </w:p>
            <w:p w14:paraId="665285F4" w14:textId="77777777" w:rsidR="001B2535" w:rsidRPr="00480F48" w:rsidRDefault="001B2535" w:rsidP="001B2535">
              <w:pPr>
                <w:pStyle w:val="AbsAdresse"/>
                <w:rPr>
                  <w:rFonts w:ascii="Calibri" w:hAnsi="Calibri" w:cs="Calibri"/>
                  <w:sz w:val="18"/>
                  <w:szCs w:val="24"/>
                  <w:lang w:val="de-DE"/>
                </w:rPr>
              </w:pPr>
              <w:r w:rsidRPr="00480F48">
                <w:rPr>
                  <w:rFonts w:ascii="Calibri" w:hAnsi="Calibri" w:cs="Calibri"/>
                  <w:sz w:val="18"/>
                  <w:szCs w:val="24"/>
                  <w:lang w:val="de-DE"/>
                </w:rPr>
                <w:t xml:space="preserve">Phone +41 </w:t>
              </w:r>
              <w:r w:rsidR="00EA1AA2" w:rsidRPr="00480F48">
                <w:rPr>
                  <w:rFonts w:ascii="Calibri" w:hAnsi="Calibri" w:cs="Calibri"/>
                  <w:sz w:val="18"/>
                  <w:szCs w:val="24"/>
                  <w:lang w:val="de-DE"/>
                </w:rPr>
                <w:t>76 749 1871</w:t>
              </w:r>
            </w:p>
            <w:p w14:paraId="06E9DF86" w14:textId="77777777" w:rsidR="000E7459" w:rsidRPr="00480F48" w:rsidRDefault="00EA1AA2" w:rsidP="001B2535">
              <w:pPr>
                <w:pStyle w:val="AbsAdresse"/>
                <w:rPr>
                  <w:rFonts w:ascii="Calibri" w:hAnsi="Calibri" w:cs="Calibri"/>
                  <w:sz w:val="18"/>
                  <w:szCs w:val="24"/>
                  <w:lang w:val="de-DE"/>
                </w:rPr>
              </w:pPr>
              <w:r w:rsidRPr="00480F48">
                <w:rPr>
                  <w:rFonts w:ascii="Calibri" w:hAnsi="Calibri" w:cs="Calibri"/>
                  <w:sz w:val="18"/>
                  <w:szCs w:val="24"/>
                  <w:lang w:val="de-DE"/>
                </w:rPr>
                <w:t>eliza.harris</w:t>
              </w:r>
              <w:r w:rsidR="001B2535" w:rsidRPr="00480F48">
                <w:rPr>
                  <w:rFonts w:ascii="Calibri" w:hAnsi="Calibri" w:cs="Calibri"/>
                  <w:sz w:val="18"/>
                  <w:szCs w:val="24"/>
                  <w:lang w:val="de-DE"/>
                </w:rPr>
                <w:t>@</w:t>
              </w:r>
              <w:r w:rsidRPr="00480F48">
                <w:rPr>
                  <w:rFonts w:ascii="Calibri" w:hAnsi="Calibri" w:cs="Calibri"/>
                  <w:sz w:val="18"/>
                  <w:szCs w:val="24"/>
                  <w:lang w:val="de-DE"/>
                </w:rPr>
                <w:t>sdsc</w:t>
              </w:r>
              <w:r w:rsidR="001B2535" w:rsidRPr="00480F48">
                <w:rPr>
                  <w:rFonts w:ascii="Calibri" w:hAnsi="Calibri" w:cs="Calibri"/>
                  <w:sz w:val="18"/>
                  <w:szCs w:val="24"/>
                  <w:lang w:val="de-DE"/>
                </w:rPr>
                <w:t>.ethz.ch</w:t>
              </w:r>
            </w:p>
          </w:sdtContent>
        </w:sdt>
      </w:tc>
    </w:tr>
  </w:tbl>
  <w:p w14:paraId="4CD484DB" w14:textId="77777777" w:rsidR="00263F6B" w:rsidRPr="00480F48" w:rsidRDefault="00263F6B" w:rsidP="00A00971">
    <w:pPr>
      <w:pStyle w:val="Header"/>
      <w:rPr>
        <w:sz w:val="2"/>
        <w:szCs w:val="2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LockTheme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A2"/>
    <w:rsid w:val="000059A8"/>
    <w:rsid w:val="00010699"/>
    <w:rsid w:val="0001191F"/>
    <w:rsid w:val="000200EA"/>
    <w:rsid w:val="00031F5B"/>
    <w:rsid w:val="0003670E"/>
    <w:rsid w:val="00042CB8"/>
    <w:rsid w:val="00044725"/>
    <w:rsid w:val="00054D11"/>
    <w:rsid w:val="00056048"/>
    <w:rsid w:val="000714CF"/>
    <w:rsid w:val="0007755A"/>
    <w:rsid w:val="0008765B"/>
    <w:rsid w:val="0009203B"/>
    <w:rsid w:val="000A6BD3"/>
    <w:rsid w:val="000C6F40"/>
    <w:rsid w:val="000E47D3"/>
    <w:rsid w:val="000E68CF"/>
    <w:rsid w:val="000E7459"/>
    <w:rsid w:val="000F1318"/>
    <w:rsid w:val="000F4868"/>
    <w:rsid w:val="000F63B9"/>
    <w:rsid w:val="00106963"/>
    <w:rsid w:val="00152386"/>
    <w:rsid w:val="001554D6"/>
    <w:rsid w:val="00172AE3"/>
    <w:rsid w:val="00195BAC"/>
    <w:rsid w:val="001A43DC"/>
    <w:rsid w:val="001B1058"/>
    <w:rsid w:val="001B2535"/>
    <w:rsid w:val="001C72CA"/>
    <w:rsid w:val="001F00D9"/>
    <w:rsid w:val="001F188E"/>
    <w:rsid w:val="001F3CFF"/>
    <w:rsid w:val="001F6ED0"/>
    <w:rsid w:val="00201717"/>
    <w:rsid w:val="0021488C"/>
    <w:rsid w:val="00220706"/>
    <w:rsid w:val="002347F7"/>
    <w:rsid w:val="0024032D"/>
    <w:rsid w:val="00263F6B"/>
    <w:rsid w:val="00274D3D"/>
    <w:rsid w:val="00276662"/>
    <w:rsid w:val="002805BD"/>
    <w:rsid w:val="002B1338"/>
    <w:rsid w:val="002D336D"/>
    <w:rsid w:val="002E01AD"/>
    <w:rsid w:val="002E0B50"/>
    <w:rsid w:val="0030170D"/>
    <w:rsid w:val="00305BEC"/>
    <w:rsid w:val="00311399"/>
    <w:rsid w:val="00317CE2"/>
    <w:rsid w:val="003259DC"/>
    <w:rsid w:val="00325E65"/>
    <w:rsid w:val="00370B10"/>
    <w:rsid w:val="00375F9A"/>
    <w:rsid w:val="003972F7"/>
    <w:rsid w:val="003B1528"/>
    <w:rsid w:val="003B2883"/>
    <w:rsid w:val="003F699C"/>
    <w:rsid w:val="00401A8F"/>
    <w:rsid w:val="00404CE0"/>
    <w:rsid w:val="004324D2"/>
    <w:rsid w:val="00432B0E"/>
    <w:rsid w:val="00454AE4"/>
    <w:rsid w:val="00475703"/>
    <w:rsid w:val="00476243"/>
    <w:rsid w:val="00480F48"/>
    <w:rsid w:val="00483589"/>
    <w:rsid w:val="0048618B"/>
    <w:rsid w:val="004A21BE"/>
    <w:rsid w:val="004B780F"/>
    <w:rsid w:val="004C1131"/>
    <w:rsid w:val="004F70E4"/>
    <w:rsid w:val="005061D9"/>
    <w:rsid w:val="0052035F"/>
    <w:rsid w:val="005203EB"/>
    <w:rsid w:val="00523E6E"/>
    <w:rsid w:val="00533161"/>
    <w:rsid w:val="00541C4B"/>
    <w:rsid w:val="00555B50"/>
    <w:rsid w:val="00596F21"/>
    <w:rsid w:val="005B1C9D"/>
    <w:rsid w:val="005C42FB"/>
    <w:rsid w:val="005D774A"/>
    <w:rsid w:val="005D7E9B"/>
    <w:rsid w:val="006128F0"/>
    <w:rsid w:val="006159BA"/>
    <w:rsid w:val="006176EB"/>
    <w:rsid w:val="00617955"/>
    <w:rsid w:val="00621B2C"/>
    <w:rsid w:val="0062535C"/>
    <w:rsid w:val="0063536D"/>
    <w:rsid w:val="00644675"/>
    <w:rsid w:val="00664E24"/>
    <w:rsid w:val="00676D4C"/>
    <w:rsid w:val="00687124"/>
    <w:rsid w:val="006A5C9C"/>
    <w:rsid w:val="006B5FE8"/>
    <w:rsid w:val="006E3BC5"/>
    <w:rsid w:val="006F0171"/>
    <w:rsid w:val="0070115D"/>
    <w:rsid w:val="00706AED"/>
    <w:rsid w:val="0072747A"/>
    <w:rsid w:val="00732FAE"/>
    <w:rsid w:val="00734FED"/>
    <w:rsid w:val="00743EBC"/>
    <w:rsid w:val="007553CD"/>
    <w:rsid w:val="007A003D"/>
    <w:rsid w:val="007B0311"/>
    <w:rsid w:val="007B2097"/>
    <w:rsid w:val="007B7167"/>
    <w:rsid w:val="007C13FB"/>
    <w:rsid w:val="007D560E"/>
    <w:rsid w:val="007F4923"/>
    <w:rsid w:val="00806329"/>
    <w:rsid w:val="00816214"/>
    <w:rsid w:val="00832513"/>
    <w:rsid w:val="00840716"/>
    <w:rsid w:val="00872C12"/>
    <w:rsid w:val="008863B4"/>
    <w:rsid w:val="008A1D95"/>
    <w:rsid w:val="008B08D5"/>
    <w:rsid w:val="008B2B62"/>
    <w:rsid w:val="008D2A78"/>
    <w:rsid w:val="008F1EEB"/>
    <w:rsid w:val="0090469D"/>
    <w:rsid w:val="0092054A"/>
    <w:rsid w:val="009207A5"/>
    <w:rsid w:val="00921D11"/>
    <w:rsid w:val="00924967"/>
    <w:rsid w:val="009309BE"/>
    <w:rsid w:val="00940EA1"/>
    <w:rsid w:val="00967911"/>
    <w:rsid w:val="0097058E"/>
    <w:rsid w:val="00981F76"/>
    <w:rsid w:val="009871BD"/>
    <w:rsid w:val="009959FE"/>
    <w:rsid w:val="00996C11"/>
    <w:rsid w:val="009A621D"/>
    <w:rsid w:val="009C1F61"/>
    <w:rsid w:val="009D21BB"/>
    <w:rsid w:val="009D3E17"/>
    <w:rsid w:val="00A00971"/>
    <w:rsid w:val="00A01B8D"/>
    <w:rsid w:val="00A445D5"/>
    <w:rsid w:val="00A526ED"/>
    <w:rsid w:val="00A76DE5"/>
    <w:rsid w:val="00AA26D5"/>
    <w:rsid w:val="00AC2903"/>
    <w:rsid w:val="00AD2C78"/>
    <w:rsid w:val="00AE54A2"/>
    <w:rsid w:val="00AE7C60"/>
    <w:rsid w:val="00AF091B"/>
    <w:rsid w:val="00AF14DB"/>
    <w:rsid w:val="00AF25E7"/>
    <w:rsid w:val="00B00412"/>
    <w:rsid w:val="00B01352"/>
    <w:rsid w:val="00B035D7"/>
    <w:rsid w:val="00B12944"/>
    <w:rsid w:val="00B26B2C"/>
    <w:rsid w:val="00B3752D"/>
    <w:rsid w:val="00B51CB2"/>
    <w:rsid w:val="00BE53A0"/>
    <w:rsid w:val="00BE6F77"/>
    <w:rsid w:val="00BF2879"/>
    <w:rsid w:val="00BF3A55"/>
    <w:rsid w:val="00BF4D68"/>
    <w:rsid w:val="00BF5B7D"/>
    <w:rsid w:val="00C00DBE"/>
    <w:rsid w:val="00C20BAB"/>
    <w:rsid w:val="00C3085B"/>
    <w:rsid w:val="00C328EA"/>
    <w:rsid w:val="00C32F3B"/>
    <w:rsid w:val="00C3445D"/>
    <w:rsid w:val="00C53372"/>
    <w:rsid w:val="00C56FC7"/>
    <w:rsid w:val="00C66AB4"/>
    <w:rsid w:val="00C845A0"/>
    <w:rsid w:val="00C8765A"/>
    <w:rsid w:val="00CF2CE2"/>
    <w:rsid w:val="00D01A53"/>
    <w:rsid w:val="00D01E1B"/>
    <w:rsid w:val="00D06AAD"/>
    <w:rsid w:val="00D06CC0"/>
    <w:rsid w:val="00D27086"/>
    <w:rsid w:val="00D32B7D"/>
    <w:rsid w:val="00D33786"/>
    <w:rsid w:val="00D33C31"/>
    <w:rsid w:val="00D443AB"/>
    <w:rsid w:val="00D607C5"/>
    <w:rsid w:val="00DA7673"/>
    <w:rsid w:val="00DB3E21"/>
    <w:rsid w:val="00DC677D"/>
    <w:rsid w:val="00DC75F8"/>
    <w:rsid w:val="00DD30DE"/>
    <w:rsid w:val="00DD6C7F"/>
    <w:rsid w:val="00DE7F23"/>
    <w:rsid w:val="00DF65C0"/>
    <w:rsid w:val="00E12BF1"/>
    <w:rsid w:val="00E14013"/>
    <w:rsid w:val="00E149EA"/>
    <w:rsid w:val="00E2206F"/>
    <w:rsid w:val="00E271C5"/>
    <w:rsid w:val="00E3004B"/>
    <w:rsid w:val="00E3074E"/>
    <w:rsid w:val="00E3623C"/>
    <w:rsid w:val="00E42AA2"/>
    <w:rsid w:val="00E54650"/>
    <w:rsid w:val="00E64405"/>
    <w:rsid w:val="00E70FF9"/>
    <w:rsid w:val="00E7380D"/>
    <w:rsid w:val="00E975A0"/>
    <w:rsid w:val="00EA1AA2"/>
    <w:rsid w:val="00EA72DF"/>
    <w:rsid w:val="00EC38EB"/>
    <w:rsid w:val="00EC4ED6"/>
    <w:rsid w:val="00EC6ABD"/>
    <w:rsid w:val="00EE1878"/>
    <w:rsid w:val="00F23597"/>
    <w:rsid w:val="00F31B0E"/>
    <w:rsid w:val="00F35057"/>
    <w:rsid w:val="00F40F16"/>
    <w:rsid w:val="00F55EF0"/>
    <w:rsid w:val="00F72AB5"/>
    <w:rsid w:val="00F77AE1"/>
    <w:rsid w:val="00F87214"/>
    <w:rsid w:val="00F95BDF"/>
    <w:rsid w:val="00FA576A"/>
    <w:rsid w:val="00FC499F"/>
    <w:rsid w:val="00FD6677"/>
    <w:rsid w:val="00FD6A4F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765D7"/>
  <w15:docId w15:val="{CB4E0F7B-7650-2748-B0EC-A4E87302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535"/>
    <w:pPr>
      <w:spacing w:line="250" w:lineRule="atLeast"/>
    </w:pPr>
    <w:rPr>
      <w:sz w:val="19"/>
      <w:lang w:val="en-GB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C66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66A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StandardBriefkopf"/>
    <w:link w:val="HeaderChar"/>
    <w:uiPriority w:val="99"/>
    <w:rsid w:val="00BE53A0"/>
  </w:style>
  <w:style w:type="character" w:customStyle="1" w:styleId="HeaderChar">
    <w:name w:val="Header Char"/>
    <w:basedOn w:val="DefaultParagraphFont"/>
    <w:link w:val="Header"/>
    <w:uiPriority w:val="99"/>
    <w:rsid w:val="00BE53A0"/>
    <w:rPr>
      <w:sz w:val="17"/>
      <w:szCs w:val="22"/>
    </w:rPr>
  </w:style>
  <w:style w:type="paragraph" w:styleId="Footer">
    <w:name w:val="footer"/>
    <w:basedOn w:val="StandardBriefkopf"/>
    <w:link w:val="FooterChar"/>
    <w:uiPriority w:val="99"/>
    <w:rsid w:val="00BE53A0"/>
  </w:style>
  <w:style w:type="character" w:customStyle="1" w:styleId="FooterChar">
    <w:name w:val="Footer Char"/>
    <w:basedOn w:val="DefaultParagraphFont"/>
    <w:link w:val="Footer"/>
    <w:uiPriority w:val="99"/>
    <w:rsid w:val="00BE53A0"/>
    <w:rPr>
      <w:sz w:val="17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3F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Briefkopf">
    <w:name w:val="Standard_Briefkopf"/>
    <w:rsid w:val="00B01352"/>
    <w:pPr>
      <w:spacing w:line="220" w:lineRule="atLeast"/>
    </w:pPr>
    <w:rPr>
      <w:sz w:val="17"/>
      <w:szCs w:val="22"/>
    </w:rPr>
  </w:style>
  <w:style w:type="paragraph" w:customStyle="1" w:styleId="AbsEinheit">
    <w:name w:val="Abs_Einheit"/>
    <w:basedOn w:val="StandardBriefkopf"/>
    <w:autoRedefine/>
    <w:rsid w:val="00BE53A0"/>
    <w:pPr>
      <w:framePr w:wrap="around" w:vAnchor="page" w:hAnchor="margin" w:y="568"/>
      <w:spacing w:before="508" w:after="230"/>
    </w:pPr>
    <w:rPr>
      <w:b/>
    </w:rPr>
  </w:style>
  <w:style w:type="paragraph" w:customStyle="1" w:styleId="AbsAdresse">
    <w:name w:val="Abs_Adresse"/>
    <w:basedOn w:val="StandardBriefkopf"/>
    <w:rsid w:val="00BE53A0"/>
  </w:style>
  <w:style w:type="paragraph" w:customStyle="1" w:styleId="BriefBetreffFolgeseite">
    <w:name w:val="Brief_Betreff_Folgeseite"/>
    <w:basedOn w:val="Header"/>
    <w:link w:val="BriefBetreffFolgeseiteZchn"/>
    <w:rsid w:val="00BE53A0"/>
    <w:rPr>
      <w:b/>
      <w:szCs w:val="17"/>
    </w:rPr>
  </w:style>
  <w:style w:type="paragraph" w:customStyle="1" w:styleId="BriefAdresse">
    <w:name w:val="Brief_Adresse"/>
    <w:basedOn w:val="Normal"/>
    <w:rsid w:val="00F23597"/>
  </w:style>
  <w:style w:type="paragraph" w:customStyle="1" w:styleId="BriefBeilagen">
    <w:name w:val="Brief_Beilagen"/>
    <w:basedOn w:val="Normal"/>
    <w:qFormat/>
    <w:rsid w:val="00DC677D"/>
    <w:pPr>
      <w:tabs>
        <w:tab w:val="left" w:pos="284"/>
      </w:tabs>
    </w:pPr>
  </w:style>
  <w:style w:type="paragraph" w:customStyle="1" w:styleId="BriefBetreff">
    <w:name w:val="Brief_Betreff"/>
    <w:basedOn w:val="Normal"/>
    <w:rsid w:val="00BE53A0"/>
    <w:pPr>
      <w:framePr w:wrap="around" w:vAnchor="page" w:hAnchor="margin" w:y="2978"/>
      <w:shd w:val="clear" w:color="F2F2F2" w:themeColor="background1" w:themeShade="F2" w:fill="auto"/>
      <w:spacing w:before="500" w:after="500"/>
      <w:contextualSpacing/>
    </w:pPr>
    <w:rPr>
      <w:b/>
    </w:rPr>
  </w:style>
  <w:style w:type="paragraph" w:customStyle="1" w:styleId="BriefDatum">
    <w:name w:val="Brief_Datum"/>
    <w:basedOn w:val="Normal"/>
    <w:qFormat/>
    <w:rsid w:val="00BE53A0"/>
  </w:style>
  <w:style w:type="paragraph" w:customStyle="1" w:styleId="BriefGruss">
    <w:name w:val="Brief_Gruss"/>
    <w:basedOn w:val="Normal"/>
    <w:next w:val="BriefUnterschrift"/>
    <w:qFormat/>
    <w:rsid w:val="003B1528"/>
    <w:pPr>
      <w:spacing w:before="500" w:after="250"/>
      <w:contextualSpacing/>
    </w:pPr>
  </w:style>
  <w:style w:type="paragraph" w:customStyle="1" w:styleId="BriefLauftext">
    <w:name w:val="Brief_Lauftext"/>
    <w:basedOn w:val="Normal"/>
    <w:rsid w:val="003F699C"/>
    <w:pPr>
      <w:spacing w:after="250"/>
    </w:pPr>
  </w:style>
  <w:style w:type="paragraph" w:customStyle="1" w:styleId="BriefUnterschrift">
    <w:name w:val="Brief_Unterschrift"/>
    <w:basedOn w:val="Normal"/>
    <w:next w:val="BriefBeilagen"/>
    <w:qFormat/>
    <w:rsid w:val="003B1528"/>
    <w:pPr>
      <w:spacing w:before="500" w:after="250"/>
      <w:contextualSpacing/>
    </w:pPr>
  </w:style>
  <w:style w:type="character" w:styleId="PlaceholderText">
    <w:name w:val="Placeholder Text"/>
    <w:basedOn w:val="DefaultParagraphFont"/>
    <w:uiPriority w:val="99"/>
    <w:semiHidden/>
    <w:rsid w:val="00DD30D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20B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B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riefBetreffFolgeseiteZchn">
    <w:name w:val="Brief_Betreff_Folgeseite Zchn"/>
    <w:basedOn w:val="HeaderChar"/>
    <w:link w:val="BriefBetreffFolgeseite"/>
    <w:rsid w:val="00BE53A0"/>
    <w:rPr>
      <w:b/>
      <w:sz w:val="17"/>
      <w:szCs w:val="17"/>
    </w:rPr>
  </w:style>
  <w:style w:type="paragraph" w:customStyle="1" w:styleId="FusszeileAbstand">
    <w:name w:val="Fusszeile_Abstand"/>
    <w:basedOn w:val="Footer"/>
    <w:rsid w:val="0021488C"/>
    <w:pPr>
      <w:spacing w:line="14" w:lineRule="exact"/>
    </w:pPr>
  </w:style>
  <w:style w:type="paragraph" w:customStyle="1" w:styleId="BriefKlassifizierung">
    <w:name w:val="Brief_Klassifizierung"/>
    <w:basedOn w:val="BriefDatum"/>
    <w:qFormat/>
    <w:rsid w:val="00E70FF9"/>
    <w:pPr>
      <w:framePr w:wrap="around" w:vAnchor="page" w:hAnchor="margin" w:y="2978"/>
    </w:pPr>
    <w:rPr>
      <w:b/>
      <w:bCs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zaharris/Downloads/word_brief/eth_brief_A4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A8D5B4F162924096A290B5565B7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14DA-30CD-5547-8047-03724E3AF18F}"/>
      </w:docPartPr>
      <w:docPartBody>
        <w:p w:rsidR="004248D4" w:rsidRDefault="008E55EC" w:rsidP="008E55EC">
          <w:pPr>
            <w:pStyle w:val="DDA8D5B4F162924096A290B5565B73DE"/>
          </w:pPr>
          <w:r w:rsidRPr="003028B3">
            <w:rPr>
              <w:rStyle w:val="PlaceholderText"/>
            </w:rPr>
            <w:t>Wählen Sie ein Element aus.</w:t>
          </w:r>
        </w:p>
      </w:docPartBody>
    </w:docPart>
    <w:docPart>
      <w:docPartPr>
        <w:name w:val="A5D953F225BCBA4DA2A1C34518093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9C73B-97B1-CE43-A1B4-C84EA599824B}"/>
      </w:docPartPr>
      <w:docPartBody>
        <w:p w:rsidR="004248D4" w:rsidRDefault="008E55EC" w:rsidP="008E55EC">
          <w:pPr>
            <w:pStyle w:val="A5D953F225BCBA4DA2A1C345180939FF"/>
          </w:pPr>
          <w:r w:rsidRPr="00D53C09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EC"/>
    <w:rsid w:val="001D3D74"/>
    <w:rsid w:val="004248D4"/>
    <w:rsid w:val="008A4801"/>
    <w:rsid w:val="008E55EC"/>
    <w:rsid w:val="00C2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5EC"/>
    <w:rPr>
      <w:color w:val="808080"/>
    </w:rPr>
  </w:style>
  <w:style w:type="paragraph" w:customStyle="1" w:styleId="DDA8D5B4F162924096A290B5565B73DE">
    <w:name w:val="DDA8D5B4F162924096A290B5565B73DE"/>
    <w:rsid w:val="008E55EC"/>
  </w:style>
  <w:style w:type="paragraph" w:customStyle="1" w:styleId="A5D953F225BCBA4DA2A1C345180939FF">
    <w:name w:val="A5D953F225BCBA4DA2A1C345180939FF"/>
    <w:rsid w:val="008E55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ETH 1">
      <a:srgbClr val="1F407A"/>
    </a:custClr>
    <a:custClr name="ETH 2">
      <a:srgbClr val="485A2C"/>
    </a:custClr>
    <a:custClr name="ETH 3">
      <a:srgbClr val="1269B0"/>
    </a:custClr>
    <a:custClr name="ETH 4">
      <a:srgbClr val="72791C"/>
    </a:custClr>
    <a:custClr name="ETH 5">
      <a:srgbClr val="91056A"/>
    </a:custClr>
    <a:custClr name="ETH 6">
      <a:srgbClr val="6F6F6F"/>
    </a:custClr>
    <a:custClr name="ETH 7">
      <a:srgbClr val="A8322D"/>
    </a:custClr>
    <a:custClr name="ETH 8">
      <a:srgbClr val="007A96"/>
    </a:custClr>
    <a:custClr name="ETH 9">
      <a:srgbClr val="956013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4B580-95C8-4963-A024-2D617B5F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eth_brief_A4_en.dotx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Eliza Harris</cp:lastModifiedBy>
  <cp:revision>3</cp:revision>
  <cp:lastPrinted>2013-06-09T08:54:00Z</cp:lastPrinted>
  <dcterms:created xsi:type="dcterms:W3CDTF">2024-03-13T17:38:00Z</dcterms:created>
  <dcterms:modified xsi:type="dcterms:W3CDTF">2024-03-13T17:40:00Z</dcterms:modified>
</cp:coreProperties>
</file>